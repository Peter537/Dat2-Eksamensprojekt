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D6CB" w14:textId="77777777" w:rsidR="00D371F6" w:rsidRPr="00EA7666" w:rsidRDefault="00D371F6" w:rsidP="00405D7A">
      <w:pPr>
        <w:ind w:left="-440"/>
        <w:rPr>
          <w:rFonts w:ascii="Arial" w:hAnsi="Arial" w:cs="Arial"/>
          <w:b/>
          <w:sz w:val="40"/>
          <w:szCs w:val="40"/>
          <w:lang w:val="da-DK"/>
        </w:rPr>
      </w:pPr>
      <w:bookmarkStart w:id="0" w:name="_Toc448032842"/>
      <w:bookmarkStart w:id="1" w:name="_Toc465750575"/>
      <w:bookmarkStart w:id="2" w:name="_Toc465751706"/>
      <w:r w:rsidRPr="00EA7666">
        <w:rPr>
          <w:rFonts w:ascii="Arial" w:hAnsi="Arial" w:cs="Arial"/>
          <w:b/>
          <w:sz w:val="40"/>
          <w:szCs w:val="40"/>
          <w:lang w:val="da-DK"/>
        </w:rPr>
        <w:t xml:space="preserve">Interessentanalyse </w:t>
      </w:r>
    </w:p>
    <w:bookmarkEnd w:id="0"/>
    <w:bookmarkEnd w:id="1"/>
    <w:bookmarkEnd w:id="2"/>
    <w:p w14:paraId="7740426A" w14:textId="77777777" w:rsidR="00D371F6" w:rsidRPr="00EA7666" w:rsidRDefault="00D371F6">
      <w:pPr>
        <w:rPr>
          <w:rFonts w:ascii="Arial" w:hAnsi="Arial" w:cs="Arial"/>
          <w:lang w:val="da-DK"/>
        </w:rPr>
      </w:pPr>
    </w:p>
    <w:tbl>
      <w:tblPr>
        <w:tblW w:w="5120" w:type="pct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7"/>
        <w:gridCol w:w="2831"/>
        <w:gridCol w:w="2885"/>
        <w:gridCol w:w="1802"/>
        <w:gridCol w:w="1961"/>
        <w:gridCol w:w="3872"/>
      </w:tblGrid>
      <w:tr w:rsidR="003D5FD3" w:rsidRPr="00EA7666" w14:paraId="674D7021" w14:textId="77777777" w:rsidTr="00405D7A">
        <w:tblPrEx>
          <w:tblCellMar>
            <w:top w:w="0" w:type="dxa"/>
            <w:bottom w:w="0" w:type="dxa"/>
          </w:tblCellMar>
        </w:tblPrEx>
        <w:trPr>
          <w:cantSplit/>
          <w:trHeight w:val="2178"/>
        </w:trPr>
        <w:tc>
          <w:tcPr>
            <w:tcW w:w="731" w:type="pct"/>
            <w:tcBorders>
              <w:bottom w:val="single" w:sz="4" w:space="0" w:color="auto"/>
            </w:tcBorders>
            <w:shd w:val="pct5" w:color="auto" w:fill="FFFFFF"/>
          </w:tcPr>
          <w:p w14:paraId="7740C28F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Interessent</w:t>
            </w:r>
          </w:p>
          <w:p w14:paraId="0A74D114" w14:textId="77777777" w:rsidR="003D5FD3" w:rsidRPr="00EA7666" w:rsidRDefault="003D5FD3">
            <w:pPr>
              <w:jc w:val="center"/>
              <w:rPr>
                <w:rFonts w:ascii="Arial" w:hAnsi="Arial" w:cs="Arial"/>
                <w:sz w:val="24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Hvem kan påvirke pr</w:t>
            </w:r>
            <w:r w:rsidRPr="00EA7666">
              <w:rPr>
                <w:rFonts w:ascii="Arial" w:hAnsi="Arial" w:cs="Arial"/>
                <w:lang w:val="da-DK"/>
              </w:rPr>
              <w:t>o</w:t>
            </w:r>
            <w:r w:rsidRPr="00EA7666">
              <w:rPr>
                <w:rFonts w:ascii="Arial" w:hAnsi="Arial" w:cs="Arial"/>
                <w:lang w:val="da-DK"/>
              </w:rPr>
              <w:t>jektet og hvem bliver berørt af proje</w:t>
            </w:r>
            <w:r w:rsidRPr="00EA7666">
              <w:rPr>
                <w:rFonts w:ascii="Arial" w:hAnsi="Arial" w:cs="Arial"/>
                <w:lang w:val="da-DK"/>
              </w:rPr>
              <w:t>k</w:t>
            </w:r>
            <w:r w:rsidRPr="00EA7666">
              <w:rPr>
                <w:rFonts w:ascii="Arial" w:hAnsi="Arial" w:cs="Arial"/>
                <w:lang w:val="da-DK"/>
              </w:rPr>
              <w:t>tet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pct5" w:color="auto" w:fill="FFFFFF"/>
          </w:tcPr>
          <w:p w14:paraId="3E8599BF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Interesse i projektet</w:t>
            </w:r>
          </w:p>
          <w:p w14:paraId="2668180B" w14:textId="77777777" w:rsidR="003D5FD3" w:rsidRPr="00EA7666" w:rsidRDefault="00E23344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F.eks. vil gerne h</w:t>
            </w:r>
            <w:r w:rsidR="003D5FD3" w:rsidRPr="00EA7666">
              <w:rPr>
                <w:rFonts w:ascii="Arial" w:hAnsi="Arial" w:cs="Arial"/>
                <w:lang w:val="da-DK"/>
              </w:rPr>
              <w:t>oldes i</w:t>
            </w:r>
            <w:r w:rsidR="003D5FD3" w:rsidRPr="00EA7666">
              <w:rPr>
                <w:rFonts w:ascii="Arial" w:hAnsi="Arial" w:cs="Arial"/>
                <w:lang w:val="da-DK"/>
              </w:rPr>
              <w:t>n</w:t>
            </w:r>
            <w:r w:rsidR="003D5FD3" w:rsidRPr="00EA7666">
              <w:rPr>
                <w:rFonts w:ascii="Arial" w:hAnsi="Arial" w:cs="Arial"/>
                <w:lang w:val="da-DK"/>
              </w:rPr>
              <w:t xml:space="preserve">formeret, </w:t>
            </w:r>
            <w:r w:rsidRPr="00EA7666">
              <w:rPr>
                <w:rFonts w:ascii="Arial" w:hAnsi="Arial" w:cs="Arial"/>
                <w:lang w:val="da-DK"/>
              </w:rPr>
              <w:t>for at f</w:t>
            </w:r>
            <w:r w:rsidR="003D5FD3" w:rsidRPr="00EA7666">
              <w:rPr>
                <w:rFonts w:ascii="Arial" w:hAnsi="Arial" w:cs="Arial"/>
                <w:lang w:val="da-DK"/>
              </w:rPr>
              <w:t>å løst et problem, Overholde form</w:t>
            </w:r>
            <w:r w:rsidR="003D5FD3" w:rsidRPr="00EA7666">
              <w:rPr>
                <w:rFonts w:ascii="Arial" w:hAnsi="Arial" w:cs="Arial"/>
                <w:lang w:val="da-DK"/>
              </w:rPr>
              <w:t>a</w:t>
            </w:r>
            <w:r w:rsidR="003D5FD3" w:rsidRPr="00EA7666">
              <w:rPr>
                <w:rFonts w:ascii="Arial" w:hAnsi="Arial" w:cs="Arial"/>
                <w:lang w:val="da-DK"/>
              </w:rPr>
              <w:t>lia, Koo</w:t>
            </w:r>
            <w:r w:rsidR="003D5FD3" w:rsidRPr="00EA7666">
              <w:rPr>
                <w:rFonts w:ascii="Arial" w:hAnsi="Arial" w:cs="Arial"/>
                <w:lang w:val="da-DK"/>
              </w:rPr>
              <w:t>r</w:t>
            </w:r>
            <w:r w:rsidR="003D5FD3" w:rsidRPr="00EA7666">
              <w:rPr>
                <w:rFonts w:ascii="Arial" w:hAnsi="Arial" w:cs="Arial"/>
                <w:lang w:val="da-DK"/>
              </w:rPr>
              <w:t>dination med andre proje</w:t>
            </w:r>
            <w:r w:rsidR="003D5FD3" w:rsidRPr="00EA7666">
              <w:rPr>
                <w:rFonts w:ascii="Arial" w:hAnsi="Arial" w:cs="Arial"/>
                <w:lang w:val="da-DK"/>
              </w:rPr>
              <w:t>k</w:t>
            </w:r>
            <w:r w:rsidR="003D5FD3" w:rsidRPr="00EA7666">
              <w:rPr>
                <w:rFonts w:ascii="Arial" w:hAnsi="Arial" w:cs="Arial"/>
                <w:lang w:val="da-DK"/>
              </w:rPr>
              <w:t>ter</w:t>
            </w:r>
          </w:p>
          <w:p w14:paraId="026F27CE" w14:textId="77777777" w:rsidR="003D5FD3" w:rsidRPr="00EA7666" w:rsidRDefault="00382D8C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(evt. prioritering af krav)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pct5" w:color="auto" w:fill="FFFFFF"/>
          </w:tcPr>
          <w:p w14:paraId="7D56BA16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Bidrag til projektet</w:t>
            </w:r>
          </w:p>
          <w:p w14:paraId="032DDD4D" w14:textId="77777777" w:rsidR="003D5FD3" w:rsidRPr="00EA7666" w:rsidRDefault="00E23344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F.eks. s</w:t>
            </w:r>
            <w:r w:rsidR="003D5FD3" w:rsidRPr="00EA7666">
              <w:rPr>
                <w:rFonts w:ascii="Arial" w:hAnsi="Arial" w:cs="Arial"/>
                <w:lang w:val="da-DK"/>
              </w:rPr>
              <w:t>tiller krav og ø</w:t>
            </w:r>
            <w:r w:rsidR="003D5FD3" w:rsidRPr="00EA7666">
              <w:rPr>
                <w:rFonts w:ascii="Arial" w:hAnsi="Arial" w:cs="Arial"/>
                <w:lang w:val="da-DK"/>
              </w:rPr>
              <w:t>n</w:t>
            </w:r>
            <w:r w:rsidR="003D5FD3" w:rsidRPr="00EA7666">
              <w:rPr>
                <w:rFonts w:ascii="Arial" w:hAnsi="Arial" w:cs="Arial"/>
                <w:lang w:val="da-DK"/>
              </w:rPr>
              <w:t>sker, beslutter, skal bruge syst</w:t>
            </w:r>
            <w:r w:rsidR="003D5FD3" w:rsidRPr="00EA7666">
              <w:rPr>
                <w:rFonts w:ascii="Arial" w:hAnsi="Arial" w:cs="Arial"/>
                <w:lang w:val="da-DK"/>
              </w:rPr>
              <w:t>e</w:t>
            </w:r>
            <w:r w:rsidR="003D5FD3" w:rsidRPr="00EA7666">
              <w:rPr>
                <w:rFonts w:ascii="Arial" w:hAnsi="Arial" w:cs="Arial"/>
                <w:lang w:val="da-DK"/>
              </w:rPr>
              <w:t>met, betaler, vurderer, go</w:t>
            </w:r>
            <w:r w:rsidR="003D5FD3" w:rsidRPr="00EA7666">
              <w:rPr>
                <w:rFonts w:ascii="Arial" w:hAnsi="Arial" w:cs="Arial"/>
                <w:lang w:val="da-DK"/>
              </w:rPr>
              <w:t>d</w:t>
            </w:r>
            <w:r w:rsidR="003D5FD3" w:rsidRPr="00EA7666">
              <w:rPr>
                <w:rFonts w:ascii="Arial" w:hAnsi="Arial" w:cs="Arial"/>
                <w:lang w:val="da-DK"/>
              </w:rPr>
              <w:t>ke</w:t>
            </w:r>
            <w:r w:rsidR="003D5FD3" w:rsidRPr="00EA7666">
              <w:rPr>
                <w:rFonts w:ascii="Arial" w:hAnsi="Arial" w:cs="Arial"/>
                <w:lang w:val="da-DK"/>
              </w:rPr>
              <w:t>n</w:t>
            </w:r>
            <w:r w:rsidR="003D5FD3" w:rsidRPr="00EA7666">
              <w:rPr>
                <w:rFonts w:ascii="Arial" w:hAnsi="Arial" w:cs="Arial"/>
                <w:lang w:val="da-DK"/>
              </w:rPr>
              <w:t>der, skal informeres, producerer in</w:t>
            </w:r>
            <w:r w:rsidR="003D5FD3" w:rsidRPr="00EA7666">
              <w:rPr>
                <w:rFonts w:ascii="Arial" w:hAnsi="Arial" w:cs="Arial"/>
                <w:lang w:val="da-DK"/>
              </w:rPr>
              <w:t>d</w:t>
            </w:r>
            <w:r w:rsidR="003D5FD3" w:rsidRPr="00EA7666">
              <w:rPr>
                <w:rFonts w:ascii="Arial" w:hAnsi="Arial" w:cs="Arial"/>
                <w:lang w:val="da-DK"/>
              </w:rPr>
              <w:t>data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pct5" w:color="auto" w:fill="FFFFFF"/>
          </w:tcPr>
          <w:p w14:paraId="118F8E65" w14:textId="77777777" w:rsidR="003D5FD3" w:rsidRPr="00EA7666" w:rsidRDefault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Indstilling</w:t>
            </w:r>
            <w:r w:rsidRPr="00EA7666">
              <w:rPr>
                <w:rFonts w:ascii="Arial" w:hAnsi="Arial" w:cs="Arial"/>
                <w:lang w:val="da-DK"/>
              </w:rPr>
              <w:t xml:space="preserve"> </w:t>
            </w:r>
          </w:p>
          <w:p w14:paraId="4B566DBE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</w:t>
            </w:r>
            <w:r w:rsidRPr="00EA7666">
              <w:rPr>
                <w:rFonts w:ascii="Arial" w:hAnsi="Arial" w:cs="Arial"/>
                <w:lang w:val="da-DK"/>
              </w:rPr>
              <w:t>s</w:t>
            </w:r>
            <w:r w:rsidRPr="00EA7666">
              <w:rPr>
                <w:rFonts w:ascii="Arial" w:hAnsi="Arial" w:cs="Arial"/>
                <w:lang w:val="da-DK"/>
              </w:rPr>
              <w:t>sentens indsti</w:t>
            </w:r>
            <w:r w:rsidRPr="00EA7666">
              <w:rPr>
                <w:rFonts w:ascii="Arial" w:hAnsi="Arial" w:cs="Arial"/>
                <w:lang w:val="da-DK"/>
              </w:rPr>
              <w:t>l</w:t>
            </w:r>
            <w:r w:rsidRPr="00EA7666">
              <w:rPr>
                <w:rFonts w:ascii="Arial" w:hAnsi="Arial" w:cs="Arial"/>
                <w:lang w:val="da-DK"/>
              </w:rPr>
              <w:t>ling eller hol</w:t>
            </w:r>
            <w:r w:rsidRPr="00EA7666">
              <w:rPr>
                <w:rFonts w:ascii="Arial" w:hAnsi="Arial" w:cs="Arial"/>
                <w:lang w:val="da-DK"/>
              </w:rPr>
              <w:t>d</w:t>
            </w:r>
            <w:r w:rsidRPr="00EA7666">
              <w:rPr>
                <w:rFonts w:ascii="Arial" w:hAnsi="Arial" w:cs="Arial"/>
                <w:lang w:val="da-DK"/>
              </w:rPr>
              <w:t>ning til pr</w:t>
            </w:r>
            <w:r w:rsidRPr="00EA7666">
              <w:rPr>
                <w:rFonts w:ascii="Arial" w:hAnsi="Arial" w:cs="Arial"/>
                <w:lang w:val="da-DK"/>
              </w:rPr>
              <w:t>o</w:t>
            </w:r>
            <w:r w:rsidRPr="00EA7666">
              <w:rPr>
                <w:rFonts w:ascii="Arial" w:hAnsi="Arial" w:cs="Arial"/>
                <w:lang w:val="da-DK"/>
              </w:rPr>
              <w:t>jektet (f.eks. negativ, pos</w:t>
            </w:r>
            <w:r w:rsidRPr="00EA7666">
              <w:rPr>
                <w:rFonts w:ascii="Arial" w:hAnsi="Arial" w:cs="Arial"/>
                <w:lang w:val="da-DK"/>
              </w:rPr>
              <w:t>i</w:t>
            </w:r>
            <w:r w:rsidRPr="00EA7666">
              <w:rPr>
                <w:rFonts w:ascii="Arial" w:hAnsi="Arial" w:cs="Arial"/>
                <w:lang w:val="da-DK"/>
              </w:rPr>
              <w:t>tiv, neutral)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pct5" w:color="auto" w:fill="FFFFFF"/>
          </w:tcPr>
          <w:p w14:paraId="4DBCF394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Magt</w:t>
            </w:r>
          </w:p>
          <w:p w14:paraId="64D961A2" w14:textId="77777777" w:rsidR="003D5FD3" w:rsidRPr="00EA7666" w:rsidRDefault="003D5FD3" w:rsidP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</w:t>
            </w:r>
            <w:r w:rsidRPr="00EA7666">
              <w:rPr>
                <w:rFonts w:ascii="Arial" w:hAnsi="Arial" w:cs="Arial"/>
                <w:lang w:val="da-DK"/>
              </w:rPr>
              <w:t>s</w:t>
            </w:r>
            <w:r w:rsidRPr="00EA7666">
              <w:rPr>
                <w:rFonts w:ascii="Arial" w:hAnsi="Arial" w:cs="Arial"/>
                <w:lang w:val="da-DK"/>
              </w:rPr>
              <w:t>sentens magt og indflydelse på pr</w:t>
            </w:r>
            <w:r w:rsidRPr="00EA7666">
              <w:rPr>
                <w:rFonts w:ascii="Arial" w:hAnsi="Arial" w:cs="Arial"/>
                <w:lang w:val="da-DK"/>
              </w:rPr>
              <w:t>o</w:t>
            </w:r>
            <w:r w:rsidRPr="00EA7666">
              <w:rPr>
                <w:rFonts w:ascii="Arial" w:hAnsi="Arial" w:cs="Arial"/>
                <w:lang w:val="da-DK"/>
              </w:rPr>
              <w:t>jektet.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pct5" w:color="auto" w:fill="FFFFFF"/>
          </w:tcPr>
          <w:p w14:paraId="02838123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Diverse</w:t>
            </w:r>
          </w:p>
          <w:p w14:paraId="09FDC3CE" w14:textId="77777777" w:rsidR="003D5FD3" w:rsidRPr="00EA7666" w:rsidRDefault="003D5FD3" w:rsidP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interessentens syn på de ø</w:t>
            </w:r>
            <w:r w:rsidRPr="00EA7666">
              <w:rPr>
                <w:rFonts w:ascii="Arial" w:hAnsi="Arial" w:cs="Arial"/>
                <w:lang w:val="da-DK"/>
              </w:rPr>
              <w:t>v</w:t>
            </w:r>
            <w:r w:rsidRPr="00EA7666">
              <w:rPr>
                <w:rFonts w:ascii="Arial" w:hAnsi="Arial" w:cs="Arial"/>
                <w:lang w:val="da-DK"/>
              </w:rPr>
              <w:t>rige interessenter? Er der konflikta</w:t>
            </w:r>
            <w:r w:rsidRPr="00EA7666">
              <w:rPr>
                <w:rFonts w:ascii="Arial" w:hAnsi="Arial" w:cs="Arial"/>
                <w:lang w:val="da-DK"/>
              </w:rPr>
              <w:t>d</w:t>
            </w:r>
            <w:r w:rsidRPr="00EA7666">
              <w:rPr>
                <w:rFonts w:ascii="Arial" w:hAnsi="Arial" w:cs="Arial"/>
                <w:lang w:val="da-DK"/>
              </w:rPr>
              <w:t>færd?</w:t>
            </w:r>
            <w:r w:rsidR="00382D8C" w:rsidRPr="00EA7666">
              <w:rPr>
                <w:rFonts w:ascii="Arial" w:hAnsi="Arial" w:cs="Arial"/>
                <w:lang w:val="da-DK"/>
              </w:rPr>
              <w:t xml:space="preserve"> Hvad er interessente</w:t>
            </w:r>
            <w:r w:rsidR="00E23344" w:rsidRPr="00EA7666">
              <w:rPr>
                <w:rFonts w:ascii="Arial" w:hAnsi="Arial" w:cs="Arial"/>
                <w:lang w:val="da-DK"/>
              </w:rPr>
              <w:t>n</w:t>
            </w:r>
            <w:r w:rsidR="00382D8C" w:rsidRPr="00EA7666">
              <w:rPr>
                <w:rFonts w:ascii="Arial" w:hAnsi="Arial" w:cs="Arial"/>
                <w:lang w:val="da-DK"/>
              </w:rPr>
              <w:t>s info</w:t>
            </w:r>
            <w:r w:rsidR="00382D8C" w:rsidRPr="00EA7666">
              <w:rPr>
                <w:rFonts w:ascii="Arial" w:hAnsi="Arial" w:cs="Arial"/>
                <w:lang w:val="da-DK"/>
              </w:rPr>
              <w:t>r</w:t>
            </w:r>
            <w:r w:rsidR="00382D8C" w:rsidRPr="00EA7666">
              <w:rPr>
                <w:rFonts w:ascii="Arial" w:hAnsi="Arial" w:cs="Arial"/>
                <w:lang w:val="da-DK"/>
              </w:rPr>
              <w:t>mationsbehov</w:t>
            </w:r>
            <w:r w:rsidR="00E23344" w:rsidRPr="00EA7666">
              <w:rPr>
                <w:rFonts w:ascii="Arial" w:hAnsi="Arial" w:cs="Arial"/>
                <w:lang w:val="da-DK"/>
              </w:rPr>
              <w:t xml:space="preserve"> (hyppighed og detalj</w:t>
            </w:r>
            <w:r w:rsidR="00E23344" w:rsidRPr="00EA7666">
              <w:rPr>
                <w:rFonts w:ascii="Arial" w:hAnsi="Arial" w:cs="Arial"/>
                <w:lang w:val="da-DK"/>
              </w:rPr>
              <w:t>e</w:t>
            </w:r>
            <w:r w:rsidR="00E23344" w:rsidRPr="00EA7666">
              <w:rPr>
                <w:rFonts w:ascii="Arial" w:hAnsi="Arial" w:cs="Arial"/>
                <w:lang w:val="da-DK"/>
              </w:rPr>
              <w:t>grad)</w:t>
            </w:r>
            <w:r w:rsidR="00382D8C" w:rsidRPr="00EA7666">
              <w:rPr>
                <w:rFonts w:ascii="Arial" w:hAnsi="Arial" w:cs="Arial"/>
                <w:lang w:val="da-DK"/>
              </w:rPr>
              <w:t>?</w:t>
            </w:r>
          </w:p>
        </w:tc>
      </w:tr>
      <w:tr w:rsidR="003D5FD3" w:rsidRPr="00EA7666" w14:paraId="334E17B0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20D39EF6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1860D05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3EAE67D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3D34441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1AEE4995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4289960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7EDBA842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55EF7FC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  <w:p w14:paraId="60068C2D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63C76BB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08A3E2B7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123D46D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53D3A76E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79CB146E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3190243A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4BD2E62F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4D57CCD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  <w:p w14:paraId="3D21BB9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52272251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25C64AD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6D8F263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27BA4FB2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05240C14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01CA8045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50A77736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4395298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C67523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32CA2C4D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1112466A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67BC38C5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52F01E40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60C565E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0FE4056D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39B0CF4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4F0CEF32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3E413C8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6BDF04F2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3ADAD813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8A02A10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337AADD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046CA91E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57A08F5B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45A87D62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3D5FD3" w:rsidRPr="00EA7666" w14:paraId="7457747A" w14:textId="77777777" w:rsidTr="003D5FD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65CDAAC7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1E1D7FAB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6CB781C2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56F9E9F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4C9241C9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21F2A2AC" w14:textId="77777777" w:rsidR="003D5FD3" w:rsidRPr="00EA7666" w:rsidRDefault="003D5FD3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</w:tbl>
    <w:p w14:paraId="5A1C5DE9" w14:textId="77777777" w:rsidR="00D371F6" w:rsidRPr="00EA7666" w:rsidRDefault="00D371F6">
      <w:pPr>
        <w:rPr>
          <w:rFonts w:ascii="Arial" w:hAnsi="Arial" w:cs="Arial"/>
          <w:lang w:val="da-DK"/>
        </w:rPr>
      </w:pPr>
    </w:p>
    <w:p w14:paraId="0D4B9B93" w14:textId="77777777" w:rsidR="003D5FD3" w:rsidRPr="00EA7666" w:rsidRDefault="003D5FD3">
      <w:pPr>
        <w:rPr>
          <w:rFonts w:ascii="Arial" w:hAnsi="Arial" w:cs="Arial"/>
          <w:lang w:val="da-DK"/>
        </w:rPr>
      </w:pPr>
    </w:p>
    <w:p w14:paraId="289C0768" w14:textId="77777777" w:rsidR="003D5FD3" w:rsidRPr="00EA7666" w:rsidRDefault="003D5FD3" w:rsidP="00FD66CB">
      <w:pPr>
        <w:keepLines/>
        <w:rPr>
          <w:rFonts w:ascii="Arial" w:hAnsi="Arial" w:cs="Arial"/>
          <w:b/>
          <w:sz w:val="28"/>
          <w:szCs w:val="28"/>
          <w:lang w:val="da-DK"/>
        </w:rPr>
      </w:pPr>
      <w:r w:rsidRPr="00EA7666">
        <w:rPr>
          <w:rFonts w:ascii="Arial" w:hAnsi="Arial" w:cs="Arial"/>
          <w:b/>
          <w:sz w:val="28"/>
          <w:szCs w:val="28"/>
          <w:lang w:val="da-DK"/>
        </w:rPr>
        <w:t>Checkliste:</w:t>
      </w:r>
    </w:p>
    <w:p w14:paraId="04D4F2AF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lastRenderedPageBreak/>
        <w:t>Hvem er opdragsgiver?</w:t>
      </w:r>
    </w:p>
    <w:p w14:paraId="786EC524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anvender resultatet?</w:t>
      </w:r>
    </w:p>
    <w:p w14:paraId="4C8DDE4E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skal acceptere resultatet?</w:t>
      </w:r>
    </w:p>
    <w:p w14:paraId="7996234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betaler for arbejdet og resultatet?</w:t>
      </w:r>
    </w:p>
    <w:p w14:paraId="0FD49644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skal acceptere, at aktiviteten udføres og måden den udføres på?</w:t>
      </w:r>
    </w:p>
    <w:p w14:paraId="6995742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berøres (bemærker, generes, lider afsavn, får udbytte, får ændrede forhold) af resultatet?</w:t>
      </w:r>
    </w:p>
    <w:p w14:paraId="2596315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leverer indsats, viden, kunnen og ressourcer?</w:t>
      </w:r>
    </w:p>
    <w:p w14:paraId="0DEFDEC1" w14:textId="77777777" w:rsidR="003D5FD3" w:rsidRPr="00EA7666" w:rsidRDefault="003D5FD3" w:rsidP="00FD66CB">
      <w:pPr>
        <w:pStyle w:val="MMTopic4"/>
        <w:keepLines/>
        <w:numPr>
          <w:ilvl w:val="0"/>
          <w:numId w:val="0"/>
        </w:numPr>
        <w:ind w:left="720" w:hanging="360"/>
        <w:rPr>
          <w:rFonts w:ascii="Arial" w:hAnsi="Arial" w:cs="Arial"/>
          <w:lang w:val="da-DK"/>
        </w:rPr>
      </w:pPr>
    </w:p>
    <w:sectPr w:rsidR="003D5FD3" w:rsidRPr="00EA7666">
      <w:headerReference w:type="default" r:id="rId11"/>
      <w:footerReference w:type="even" r:id="rId12"/>
      <w:footerReference w:type="default" r:id="rId13"/>
      <w:pgSz w:w="16840" w:h="11907" w:orient="landscape" w:code="9"/>
      <w:pgMar w:top="1134" w:right="567" w:bottom="567" w:left="992" w:header="567" w:footer="24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5D18" w14:textId="77777777" w:rsidR="00A84AB8" w:rsidRDefault="00A84AB8">
      <w:r>
        <w:separator/>
      </w:r>
    </w:p>
  </w:endnote>
  <w:endnote w:type="continuationSeparator" w:id="0">
    <w:p w14:paraId="7D8A1122" w14:textId="77777777" w:rsidR="00A84AB8" w:rsidRDefault="00A8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iaTable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084D" w14:textId="77777777" w:rsidR="00D371F6" w:rsidRDefault="00D371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9DD58DA" w14:textId="77777777" w:rsidR="00D371F6" w:rsidRDefault="00D371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9C2A" w14:textId="77777777" w:rsidR="00D371F6" w:rsidRDefault="00D371F6">
    <w:pPr>
      <w:spacing w:after="0" w:line="120" w:lineRule="auto"/>
    </w:pPr>
  </w:p>
  <w:p w14:paraId="6508B9F1" w14:textId="77777777" w:rsidR="00D371F6" w:rsidRDefault="00D371F6">
    <w:pPr>
      <w:pStyle w:val="Footer"/>
      <w:tabs>
        <w:tab w:val="clear" w:pos="2268"/>
        <w:tab w:val="left" w:pos="1843"/>
      </w:tabs>
      <w:ind w:left="0"/>
    </w:pPr>
  </w:p>
  <w:p w14:paraId="1AD245B8" w14:textId="77777777" w:rsidR="00D371F6" w:rsidRDefault="00D3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61AA" w14:textId="77777777" w:rsidR="00A84AB8" w:rsidRDefault="00A84AB8">
      <w:r>
        <w:separator/>
      </w:r>
    </w:p>
  </w:footnote>
  <w:footnote w:type="continuationSeparator" w:id="0">
    <w:p w14:paraId="081720E7" w14:textId="77777777" w:rsidR="00A84AB8" w:rsidRDefault="00A84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3E8" w14:textId="4046C371" w:rsidR="00D371F6" w:rsidRDefault="00D371F6">
    <w:pPr>
      <w:pStyle w:val="Header"/>
      <w:ind w:left="0"/>
      <w:jc w:val="center"/>
      <w:rPr>
        <w:rFonts w:ascii="ViaTable" w:hAnsi="ViaTable"/>
        <w:b w:val="0"/>
        <w:sz w:val="16"/>
      </w:rPr>
    </w:pPr>
  </w:p>
  <w:p w14:paraId="6DA6777B" w14:textId="77777777" w:rsidR="00D371F6" w:rsidRDefault="00D371F6">
    <w:pPr>
      <w:pStyle w:val="Header"/>
    </w:pPr>
  </w:p>
  <w:p w14:paraId="26429F79" w14:textId="77777777" w:rsidR="00D371F6" w:rsidRDefault="00D37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F46C1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A581B"/>
    <w:multiLevelType w:val="multilevel"/>
    <w:tmpl w:val="E80A4ECE"/>
    <w:lvl w:ilvl="0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23B2278"/>
    <w:multiLevelType w:val="hybridMultilevel"/>
    <w:tmpl w:val="18AA746A"/>
    <w:lvl w:ilvl="0" w:tplc="E556C80C">
      <w:start w:val="1"/>
      <w:numFmt w:val="bullet"/>
      <w:pStyle w:val="MMTopic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840D7"/>
    <w:multiLevelType w:val="multilevel"/>
    <w:tmpl w:val="9314D4A2"/>
    <w:lvl w:ilvl="0">
      <w:start w:val="1"/>
      <w:numFmt w:val="decimal"/>
      <w:pStyle w:val="Herber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rbert2"/>
      <w:lvlText w:val="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rbert3"/>
      <w:lvlText w:val="%1.%2.%3."/>
      <w:lvlJc w:val="left"/>
      <w:pPr>
        <w:tabs>
          <w:tab w:val="num" w:pos="1440"/>
        </w:tabs>
        <w:ind w:left="1134" w:hanging="113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712772320">
    <w:abstractNumId w:val="0"/>
  </w:num>
  <w:num w:numId="2" w16cid:durableId="1493835897">
    <w:abstractNumId w:val="1"/>
  </w:num>
  <w:num w:numId="3" w16cid:durableId="145559599">
    <w:abstractNumId w:val="3"/>
  </w:num>
  <w:num w:numId="4" w16cid:durableId="8172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a-DK" w:vendorID="666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D3"/>
    <w:rsid w:val="001905B9"/>
    <w:rsid w:val="00382D8C"/>
    <w:rsid w:val="003D5FD3"/>
    <w:rsid w:val="00405D7A"/>
    <w:rsid w:val="00535F93"/>
    <w:rsid w:val="00545741"/>
    <w:rsid w:val="006305BF"/>
    <w:rsid w:val="00785750"/>
    <w:rsid w:val="0084479A"/>
    <w:rsid w:val="00974056"/>
    <w:rsid w:val="00A84AB8"/>
    <w:rsid w:val="00B84E4F"/>
    <w:rsid w:val="00D371F6"/>
    <w:rsid w:val="00DC58E2"/>
    <w:rsid w:val="00E23344"/>
    <w:rsid w:val="00EA7666"/>
    <w:rsid w:val="00F43A95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625EFED"/>
  <w15:chartTrackingRefBased/>
  <w15:docId w15:val="{CBA7B835-5D2C-439A-B85C-389F726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5F93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Fuldbredde"/>
    <w:next w:val="Normal"/>
    <w:qFormat/>
    <w:pPr>
      <w:keepNext/>
      <w:pageBreakBefore/>
      <w:pBdr>
        <w:top w:val="single" w:sz="48" w:space="1" w:color="auto"/>
      </w:pBdr>
      <w:suppressAutoHyphens/>
      <w:spacing w:before="1440" w:after="1200"/>
      <w:ind w:left="0"/>
      <w:jc w:val="right"/>
      <w:outlineLvl w:val="0"/>
    </w:pPr>
    <w:rPr>
      <w:rFonts w:ascii="ViaTable" w:hAnsi="ViaTable"/>
      <w:b/>
      <w:kern w:val="28"/>
      <w:sz w:val="48"/>
    </w:rPr>
  </w:style>
  <w:style w:type="paragraph" w:styleId="Heading2">
    <w:name w:val="heading 2"/>
    <w:basedOn w:val="Fuldbredde"/>
    <w:next w:val="Normal"/>
    <w:qFormat/>
    <w:pPr>
      <w:keepNext/>
      <w:pBdr>
        <w:bottom w:val="single" w:sz="6" w:space="1" w:color="auto"/>
      </w:pBdr>
      <w:spacing w:before="240" w:after="0"/>
      <w:ind w:left="0"/>
      <w:outlineLvl w:val="1"/>
    </w:pPr>
    <w:rPr>
      <w:rFonts w:ascii="ViaTable" w:hAnsi="ViaTable"/>
      <w:b/>
      <w:sz w:val="32"/>
    </w:rPr>
  </w:style>
  <w:style w:type="paragraph" w:styleId="Heading3">
    <w:name w:val="heading 3"/>
    <w:basedOn w:val="Fuldbredde"/>
    <w:next w:val="Normal"/>
    <w:qFormat/>
    <w:pPr>
      <w:keepNext/>
      <w:pBdr>
        <w:top w:val="single" w:sz="6" w:space="1" w:color="auto"/>
      </w:pBdr>
      <w:spacing w:before="480" w:after="480"/>
      <w:ind w:left="0"/>
      <w:outlineLvl w:val="2"/>
    </w:pPr>
    <w:rPr>
      <w:b/>
    </w:rPr>
  </w:style>
  <w:style w:type="paragraph" w:styleId="Heading4">
    <w:name w:val="heading 4"/>
    <w:basedOn w:val="Margintekst"/>
    <w:next w:val="Normal"/>
    <w:qFormat/>
    <w:pPr>
      <w:keepNext/>
      <w:framePr w:wrap="around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535F93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5F93"/>
  </w:style>
  <w:style w:type="paragraph" w:customStyle="1" w:styleId="Fuldbredde">
    <w:name w:val="Fuldbredde"/>
    <w:basedOn w:val="Normal"/>
    <w:pPr>
      <w:ind w:left="-2268"/>
    </w:pPr>
  </w:style>
  <w:style w:type="paragraph" w:customStyle="1" w:styleId="Margintekst">
    <w:name w:val="Margintekst"/>
    <w:basedOn w:val="Normal"/>
    <w:pPr>
      <w:framePr w:w="2155" w:vSpace="181" w:wrap="around" w:vAnchor="text" w:hAnchor="margin" w:x="-2267" w:y="1"/>
    </w:pPr>
  </w:style>
  <w:style w:type="paragraph" w:styleId="ListBullet2">
    <w:name w:val="List Bullet 2"/>
    <w:basedOn w:val="Normal"/>
    <w:pPr>
      <w:ind w:left="566" w:hanging="283"/>
    </w:pPr>
  </w:style>
  <w:style w:type="character" w:customStyle="1" w:styleId="Knap">
    <w:name w:val="Knap"/>
    <w:basedOn w:val="DefaultParagraphFont"/>
    <w:rPr>
      <w:rFonts w:ascii="Courier New" w:hAnsi="Courier New"/>
      <w:color w:val="808080"/>
    </w:rPr>
  </w:style>
  <w:style w:type="character" w:customStyle="1" w:styleId="Felt">
    <w:name w:val="Felt"/>
    <w:basedOn w:val="DefaultParagraphFont"/>
    <w:rPr>
      <w:rFonts w:ascii="Courier New" w:hAnsi="Courier New"/>
      <w:i/>
      <w:color w:val="808080"/>
    </w:rPr>
  </w:style>
  <w:style w:type="paragraph" w:styleId="ListContinue2">
    <w:name w:val="List Continue 2"/>
    <w:basedOn w:val="Normal"/>
    <w:pPr>
      <w:ind w:left="566"/>
    </w:pPr>
  </w:style>
  <w:style w:type="paragraph" w:customStyle="1" w:styleId="Attribut">
    <w:name w:val="Attribut"/>
    <w:basedOn w:val="Margintekst"/>
    <w:pPr>
      <w:keepNext/>
      <w:framePr w:wrap="around"/>
    </w:pPr>
    <w:rPr>
      <w:rFonts w:ascii="Courier New" w:hAnsi="Courier New"/>
      <w:i/>
    </w:rPr>
  </w:style>
  <w:style w:type="paragraph" w:styleId="ListBullet">
    <w:name w:val="List Bullet"/>
    <w:basedOn w:val="Normal"/>
    <w:pPr>
      <w:ind w:left="284" w:hanging="284"/>
    </w:pPr>
  </w:style>
  <w:style w:type="paragraph" w:customStyle="1" w:styleId="Feltnavn">
    <w:name w:val="Feltnavn"/>
    <w:basedOn w:val="Normal"/>
    <w:next w:val="Normal"/>
    <w:pPr>
      <w:framePr w:w="1985" w:vSpace="142" w:wrap="around" w:vAnchor="text" w:hAnchor="margin" w:x="-2267" w:y="1"/>
      <w:spacing w:before="120"/>
    </w:pPr>
    <w:rPr>
      <w:i/>
    </w:rPr>
  </w:style>
  <w:style w:type="paragraph" w:customStyle="1" w:styleId="Redigeringsnote">
    <w:name w:val="Redigeringsnote"/>
    <w:basedOn w:val="Normal"/>
    <w:pPr>
      <w:spacing w:after="0"/>
    </w:pPr>
    <w:rPr>
      <w:b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Del">
    <w:name w:val="Del"/>
    <w:basedOn w:val="Normal"/>
    <w:next w:val="Heading1"/>
    <w:pPr>
      <w:pageBreakBefore/>
      <w:framePr w:w="10206" w:hSpace="181" w:wrap="around" w:vAnchor="page" w:hAnchor="page" w:xAlign="center" w:yAlign="center"/>
      <w:jc w:val="center"/>
    </w:pPr>
    <w:rPr>
      <w:rFonts w:ascii="Arial Black" w:hAnsi="Arial Black"/>
      <w:color w:val="808080"/>
      <w:sz w:val="80"/>
    </w:rPr>
  </w:style>
  <w:style w:type="paragraph" w:customStyle="1" w:styleId="Kommentar">
    <w:name w:val="Kommentar"/>
    <w:basedOn w:val="Normal"/>
    <w:rPr>
      <w:b/>
      <w:i/>
      <w:sz w:val="18"/>
    </w:rPr>
  </w:style>
  <w:style w:type="paragraph" w:styleId="Header">
    <w:name w:val="header"/>
    <w:basedOn w:val="Fuldbredde"/>
    <w:pPr>
      <w:tabs>
        <w:tab w:val="center" w:pos="2268"/>
        <w:tab w:val="right" w:pos="6804"/>
      </w:tabs>
      <w:spacing w:after="0"/>
    </w:pPr>
    <w:rPr>
      <w:rFonts w:ascii="Arial Narrow" w:hAnsi="Arial Narrow"/>
      <w:b/>
      <w:sz w:val="18"/>
    </w:rPr>
  </w:style>
  <w:style w:type="paragraph" w:styleId="Footer">
    <w:name w:val="footer"/>
    <w:basedOn w:val="Header"/>
    <w:rPr>
      <w:b w:val="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TOC1">
    <w:name w:val="toc 1"/>
    <w:basedOn w:val="Normal"/>
    <w:next w:val="Normal"/>
    <w:autoRedefine/>
    <w:semiHidden/>
    <w:pPr>
      <w:spacing w:before="120" w:after="0"/>
    </w:pPr>
    <w:rPr>
      <w:b/>
      <w:i/>
      <w:sz w:val="24"/>
    </w:rPr>
  </w:style>
  <w:style w:type="paragraph" w:styleId="TOC2">
    <w:name w:val="toc 2"/>
    <w:basedOn w:val="Normal"/>
    <w:next w:val="Normal"/>
    <w:autoRedefine/>
    <w:semiHidden/>
    <w:pPr>
      <w:spacing w:before="120" w:after="0"/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spacing w:after="0"/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2"/>
      </w:numPr>
      <w:spacing w:after="0"/>
    </w:pPr>
  </w:style>
  <w:style w:type="paragraph" w:styleId="TOC5">
    <w:name w:val="toc 5"/>
    <w:basedOn w:val="Normal"/>
    <w:next w:val="Normal"/>
    <w:autoRedefine/>
    <w:semiHidden/>
    <w:pPr>
      <w:spacing w:after="0"/>
      <w:ind w:left="800"/>
    </w:pPr>
  </w:style>
  <w:style w:type="paragraph" w:styleId="TOC6">
    <w:name w:val="toc 6"/>
    <w:basedOn w:val="Normal"/>
    <w:next w:val="Normal"/>
    <w:autoRedefine/>
    <w:semiHidden/>
    <w:pPr>
      <w:spacing w:after="0"/>
      <w:ind w:left="1000"/>
    </w:pPr>
  </w:style>
  <w:style w:type="paragraph" w:styleId="TOC7">
    <w:name w:val="toc 7"/>
    <w:basedOn w:val="Normal"/>
    <w:next w:val="Normal"/>
    <w:autoRedefine/>
    <w:semiHidden/>
    <w:pPr>
      <w:spacing w:after="0"/>
      <w:ind w:left="1200"/>
    </w:pPr>
  </w:style>
  <w:style w:type="paragraph" w:styleId="TOC8">
    <w:name w:val="toc 8"/>
    <w:basedOn w:val="Normal"/>
    <w:next w:val="Normal"/>
    <w:autoRedefine/>
    <w:semiHidden/>
    <w:pPr>
      <w:spacing w:after="0"/>
      <w:ind w:left="1400"/>
    </w:pPr>
  </w:style>
  <w:style w:type="paragraph" w:styleId="TOC9">
    <w:name w:val="toc 9"/>
    <w:basedOn w:val="Normal"/>
    <w:next w:val="Normal"/>
    <w:autoRedefine/>
    <w:semiHidden/>
    <w:pPr>
      <w:spacing w:after="0"/>
      <w:ind w:left="1600"/>
    </w:pPr>
  </w:style>
  <w:style w:type="paragraph" w:styleId="NormalIndent">
    <w:name w:val="Normal Indent"/>
    <w:basedOn w:val="Normal"/>
    <w:pPr>
      <w:tabs>
        <w:tab w:val="left" w:pos="567"/>
      </w:tabs>
      <w:ind w:left="1304"/>
    </w:pPr>
  </w:style>
  <w:style w:type="paragraph" w:styleId="BodyText">
    <w:name w:val="Body Text"/>
    <w:basedOn w:val="Normal"/>
    <w:rPr>
      <w:rFonts w:ascii="Times New Roman" w:hAnsi="Times New Roman"/>
      <w:b/>
      <w:sz w:val="24"/>
    </w:rPr>
  </w:style>
  <w:style w:type="paragraph" w:customStyle="1" w:styleId="Modtager">
    <w:name w:val="Modtager"/>
    <w:basedOn w:val="Normal"/>
    <w:pPr>
      <w:tabs>
        <w:tab w:val="left" w:pos="2665"/>
        <w:tab w:val="left" w:pos="5330"/>
        <w:tab w:val="left" w:pos="9072"/>
      </w:tabs>
      <w:spacing w:after="0" w:line="240" w:lineRule="atLeast"/>
      <w:ind w:left="-2608"/>
    </w:pPr>
  </w:style>
  <w:style w:type="paragraph" w:customStyle="1" w:styleId="Bundtekst">
    <w:name w:val="Bundtekst"/>
    <w:basedOn w:val="Modtager"/>
  </w:style>
  <w:style w:type="paragraph" w:customStyle="1" w:styleId="Hilsen">
    <w:name w:val="Hilsen"/>
    <w:basedOn w:val="Modtager"/>
    <w:pPr>
      <w:keepLines/>
      <w:ind w:left="0"/>
    </w:pPr>
  </w:style>
  <w:style w:type="paragraph" w:customStyle="1" w:styleId="Margentekst">
    <w:name w:val="Margentekst"/>
    <w:basedOn w:val="Normal"/>
    <w:next w:val="Normal"/>
    <w:pPr>
      <w:keepNext/>
      <w:framePr w:w="2181" w:hSpace="142" w:vSpace="142" w:wrap="around" w:vAnchor="text" w:hAnchor="page" w:x="570" w:y="47"/>
      <w:tabs>
        <w:tab w:val="left" w:pos="567"/>
      </w:tabs>
      <w:spacing w:after="0" w:line="240" w:lineRule="atLeast"/>
      <w:jc w:val="both"/>
    </w:pPr>
    <w:rPr>
      <w:i/>
      <w:sz w:val="20"/>
    </w:rPr>
  </w:style>
  <w:style w:type="paragraph" w:customStyle="1" w:styleId="Hngindryk">
    <w:name w:val="Hæng.indryk"/>
    <w:basedOn w:val="Normal"/>
    <w:pPr>
      <w:tabs>
        <w:tab w:val="left" w:pos="567"/>
      </w:tabs>
      <w:spacing w:after="240" w:line="240" w:lineRule="atLeast"/>
      <w:ind w:left="567" w:hanging="567"/>
    </w:pPr>
  </w:style>
  <w:style w:type="paragraph" w:styleId="FootnoteText">
    <w:name w:val="footnote text"/>
    <w:basedOn w:val="Normal"/>
    <w:semiHidden/>
    <w:pPr>
      <w:tabs>
        <w:tab w:val="left" w:pos="567"/>
      </w:tabs>
      <w:spacing w:after="60"/>
      <w:ind w:left="425" w:hanging="425"/>
    </w:pPr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567"/>
      </w:tabs>
      <w:spacing w:after="240" w:line="240" w:lineRule="atLeast"/>
    </w:p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pPr>
      <w:spacing w:after="0"/>
      <w:ind w:left="1304"/>
    </w:pPr>
    <w:rPr>
      <w:rFonts w:ascii="Times New Roman" w:hAnsi="Times New Roman"/>
      <w:color w:val="000000"/>
    </w:rPr>
  </w:style>
  <w:style w:type="paragraph" w:styleId="Title">
    <w:name w:val="Title"/>
    <w:basedOn w:val="Normal"/>
    <w:qFormat/>
    <w:pPr>
      <w:spacing w:before="240"/>
      <w:jc w:val="center"/>
    </w:pPr>
    <w:rPr>
      <w:b/>
      <w:smallCaps/>
      <w:kern w:val="28"/>
      <w:sz w:val="48"/>
    </w:rPr>
  </w:style>
  <w:style w:type="character" w:styleId="Hyperlink">
    <w:name w:val="Hyperlink"/>
    <w:basedOn w:val="DefaultParagraphFont"/>
    <w:rPr>
      <w:rFonts w:ascii="Times New Roman" w:hAnsi="Times New Roman"/>
      <w:color w:val="000080"/>
      <w:kern w:val="0"/>
      <w:sz w:val="14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tabs>
        <w:tab w:val="left" w:pos="567"/>
      </w:tabs>
      <w:spacing w:after="240" w:line="240" w:lineRule="atLeast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spacing w:after="0"/>
    </w:pPr>
    <w:rPr>
      <w:rFonts w:ascii="Times New Roman" w:hAnsi="Times New Roman"/>
    </w:rPr>
  </w:style>
  <w:style w:type="paragraph" w:styleId="BodyText2">
    <w:name w:val="Body Text 2"/>
    <w:basedOn w:val="Normal"/>
    <w:rPr>
      <w:i/>
    </w:rPr>
  </w:style>
  <w:style w:type="character" w:customStyle="1" w:styleId="a0dokumenttop">
    <w:name w:val="a0. dokumenttop"/>
    <w:basedOn w:val="DefaultParagraphFont"/>
  </w:style>
  <w:style w:type="paragraph" w:customStyle="1" w:styleId="Lister">
    <w:name w:val="Lister"/>
    <w:basedOn w:val="Normal"/>
    <w:pPr>
      <w:spacing w:after="0"/>
      <w:ind w:left="567" w:hanging="567"/>
    </w:pPr>
  </w:style>
  <w:style w:type="paragraph" w:styleId="BodyText3">
    <w:name w:val="Body Text 3"/>
    <w:basedOn w:val="Normal"/>
    <w:rPr>
      <w:i/>
      <w:color w:val="000000"/>
    </w:rPr>
  </w:style>
  <w:style w:type="character" w:styleId="FollowedHyperlink">
    <w:name w:val="FollowedHyperlink"/>
    <w:basedOn w:val="DefaultParagraphFont"/>
    <w:rPr>
      <w:rFonts w:ascii="Times New Roman" w:hAnsi="Times New Roman"/>
      <w:color w:val="000080"/>
      <w:sz w:val="14"/>
      <w:u w:val="single"/>
    </w:rPr>
  </w:style>
  <w:style w:type="paragraph" w:customStyle="1" w:styleId="Herbert1">
    <w:name w:val="Herbert 1"/>
    <w:basedOn w:val="Normal"/>
    <w:next w:val="Normal"/>
    <w:pPr>
      <w:keepNext/>
      <w:numPr>
        <w:numId w:val="3"/>
      </w:numPr>
      <w:tabs>
        <w:tab w:val="clear" w:pos="680"/>
        <w:tab w:val="num" w:pos="426"/>
      </w:tabs>
      <w:spacing w:before="360"/>
      <w:jc w:val="both"/>
      <w:outlineLvl w:val="0"/>
    </w:pPr>
    <w:rPr>
      <w:rFonts w:ascii="ViaTable" w:hAnsi="ViaTable"/>
      <w:sz w:val="24"/>
    </w:rPr>
  </w:style>
  <w:style w:type="paragraph" w:customStyle="1" w:styleId="Herbert2">
    <w:name w:val="Herbert 2"/>
    <w:basedOn w:val="Normal"/>
    <w:next w:val="Normal"/>
    <w:autoRedefine/>
    <w:pPr>
      <w:keepNext/>
      <w:numPr>
        <w:ilvl w:val="1"/>
        <w:numId w:val="3"/>
      </w:numPr>
      <w:spacing w:before="120"/>
      <w:outlineLvl w:val="1"/>
    </w:pPr>
    <w:rPr>
      <w:rFonts w:ascii="ViaTable" w:hAnsi="ViaTable"/>
    </w:rPr>
  </w:style>
  <w:style w:type="paragraph" w:customStyle="1" w:styleId="Herbert3">
    <w:name w:val="Herbert 3"/>
    <w:basedOn w:val="Normal"/>
    <w:next w:val="Normal"/>
    <w:pPr>
      <w:keepNext/>
      <w:numPr>
        <w:ilvl w:val="2"/>
        <w:numId w:val="3"/>
      </w:numPr>
      <w:spacing w:before="120"/>
    </w:pPr>
    <w:rPr>
      <w:rFonts w:ascii="ViaTable" w:hAnsi="ViaTable"/>
    </w:rPr>
  </w:style>
  <w:style w:type="paragraph" w:customStyle="1" w:styleId="Bilagstegn">
    <w:name w:val="Bilagstegn"/>
    <w:basedOn w:val="Normal"/>
    <w:next w:val="Normal"/>
    <w:pPr>
      <w:framePr w:hSpace="142" w:vSpace="142" w:wrap="around" w:vAnchor="text" w:hAnchor="page" w:x="738" w:y="-10"/>
      <w:tabs>
        <w:tab w:val="left" w:pos="567"/>
      </w:tabs>
      <w:spacing w:after="0"/>
    </w:pPr>
  </w:style>
  <w:style w:type="paragraph" w:customStyle="1" w:styleId="Overskrift">
    <w:name w:val="Overskrift"/>
    <w:basedOn w:val="Normal"/>
    <w:next w:val="Normal"/>
    <w:pPr>
      <w:tabs>
        <w:tab w:val="left" w:pos="0"/>
        <w:tab w:val="left" w:pos="567"/>
      </w:tabs>
      <w:spacing w:after="0"/>
    </w:pPr>
    <w:rPr>
      <w:b/>
    </w:rPr>
  </w:style>
  <w:style w:type="paragraph" w:customStyle="1" w:styleId="Sidetekst">
    <w:name w:val="Sidetekst"/>
    <w:basedOn w:val="Normal"/>
    <w:pPr>
      <w:framePr w:w="2211" w:h="3742" w:wrap="around" w:vAnchor="page" w:hAnchor="page" w:x="9056" w:y="4650" w:anchorLock="1"/>
      <w:tabs>
        <w:tab w:val="left" w:pos="0"/>
        <w:tab w:val="left" w:pos="567"/>
      </w:tabs>
      <w:spacing w:after="0"/>
    </w:pPr>
    <w:rPr>
      <w:sz w:val="16"/>
    </w:rPr>
  </w:style>
  <w:style w:type="paragraph" w:customStyle="1" w:styleId="normalenkelt">
    <w:name w:val="normal enkelt"/>
    <w:basedOn w:val="Normal"/>
    <w:pPr>
      <w:spacing w:after="0"/>
    </w:pPr>
    <w:rPr>
      <w:u w:val="single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720"/>
    </w:pPr>
    <w:rPr>
      <w:i/>
    </w:rPr>
  </w:style>
  <w:style w:type="paragraph" w:styleId="MacroText">
    <w:name w:val="macro"/>
    <w:semiHidden/>
    <w:pPr>
      <w:tabs>
        <w:tab w:val="left" w:pos="369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left="454"/>
    </w:pPr>
    <w:rPr>
      <w:rFonts w:ascii="Courier New" w:hAnsi="Courier New"/>
      <w:lang w:val="da-DK" w:eastAsia="da-DK"/>
    </w:rPr>
  </w:style>
  <w:style w:type="paragraph" w:customStyle="1" w:styleId="MMTopic4">
    <w:name w:val="MM Topic 4"/>
    <w:basedOn w:val="Normal"/>
    <w:rsid w:val="003D5FD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DBTJA\DATA\PROJ\Q-System\3)%20Hjalpevarktojer\PI%2000%20Standardskabeloner%20for%20dokument\Standardskabelon%20for%20P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A2241A4FA5146946739F03E4D07F1" ma:contentTypeVersion="15" ma:contentTypeDescription="Create a new document." ma:contentTypeScope="" ma:versionID="b9f8a5558d935c748c92e7a97c4eab71">
  <xsd:schema xmlns:xsd="http://www.w3.org/2001/XMLSchema" xmlns:xs="http://www.w3.org/2001/XMLSchema" xmlns:p="http://schemas.microsoft.com/office/2006/metadata/properties" xmlns:ns2="0acb16fb-13ef-44b7-a894-626ac8cc02e2" xmlns:ns3="a2e04432-c5fb-4c9e-bdc5-67121e5d9d27" targetNamespace="http://schemas.microsoft.com/office/2006/metadata/properties" ma:root="true" ma:fieldsID="e228e0b9555119f05c65de7a50e089da" ns2:_="" ns3:_="">
    <xsd:import namespace="0acb16fb-13ef-44b7-a894-626ac8cc02e2"/>
    <xsd:import namespace="a2e04432-c5fb-4c9e-bdc5-67121e5d9d27"/>
    <xsd:element name="properties">
      <xsd:complexType>
        <xsd:sequence>
          <xsd:element name="documentManagement">
            <xsd:complexType>
              <xsd:all>
                <xsd:element ref="ns2:Status"/>
                <xsd:element ref="ns2:Krav"/>
                <xsd:element ref="ns2:Forfatter" minOccurs="0"/>
                <xsd:element ref="ns2:Inputgiver" minOccurs="0"/>
                <xsd:element ref="ns2:Godkender" minOccurs="0"/>
                <xsd:element ref="ns2:Form_x00e5_l" minOccurs="0"/>
                <xsd:element ref="ns2:Kommentar" minOccurs="0"/>
                <xsd:element ref="ns2:Projektfase" minOccurs="0"/>
                <xsd:element ref="ns2:QMC_x0020_Kommentar" minOccurs="0"/>
                <xsd:element ref="ns2:Projektfas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16fb-13ef-44b7-a894-626ac8cc02e2" elementFormDefault="qualified">
    <xsd:import namespace="http://schemas.microsoft.com/office/2006/documentManagement/types"/>
    <xsd:import namespace="http://schemas.microsoft.com/office/infopath/2007/PartnerControls"/>
    <xsd:element name="Status" ma:index="2" ma:displayName="Status" ma:default="Draft" ma:format="Dropdown" ma:internalName="Status">
      <xsd:simpleType>
        <xsd:restriction base="dms:Choice">
          <xsd:enumeration value="Draft"/>
          <xsd:enumeration value="Aktiv"/>
          <xsd:enumeration value="Udgået"/>
        </xsd:restriction>
      </xsd:simpleType>
    </xsd:element>
    <xsd:element name="Krav" ma:index="3" ma:displayName="Krav" ma:default="1. Krævet" ma:format="Dropdown" ma:internalName="Krav">
      <xsd:simpleType>
        <xsd:restriction base="dms:Choice">
          <xsd:enumeration value="1. Krævet"/>
          <xsd:enumeration value="2. Valgfrit"/>
          <xsd:enumeration value="3. Eksempel"/>
        </xsd:restriction>
      </xsd:simpleType>
    </xsd:element>
    <xsd:element name="Forfatter" ma:index="4" nillable="true" ma:displayName="Forfatter" ma:default="-------" ma:format="Dropdown" ma:internalName="Forfatter">
      <xsd:simpleType>
        <xsd:restriction base="dms:Choice">
          <xsd:enumeration value="-------"/>
          <xsd:enumeration value="Arkitekt"/>
          <xsd:enumeration value="Forretningsansvarlig"/>
          <xsd:enumeration value="Projektleder"/>
          <xsd:enumeration value="Udvikler"/>
        </xsd:restriction>
      </xsd:simpleType>
    </xsd:element>
    <xsd:element name="Inputgiver" ma:index="5" nillable="true" ma:displayName="Inputgiver" ma:default="-------" ma:internalName="Inputgiv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-------"/>
                    <xsd:enumeration value="Arkitekt"/>
                    <xsd:enumeration value="Forretningsansvarlig"/>
                    <xsd:enumeration value="Forretningsrepræsentanter"/>
                    <xsd:enumeration value="Projektleder"/>
                    <xsd:enumeration value="Systemejer"/>
                    <xsd:enumeration value="Systemleder"/>
                    <xsd:enumeration value="Udvikler"/>
                  </xsd:restriction>
                </xsd:simpleType>
              </xsd:element>
            </xsd:sequence>
          </xsd:extension>
        </xsd:complexContent>
      </xsd:complexType>
    </xsd:element>
    <xsd:element name="Godkender" ma:index="6" nillable="true" ma:displayName="Godkender" ma:default="-------" ma:format="Dropdown" ma:internalName="Godkender">
      <xsd:simpleType>
        <xsd:restriction base="dms:Choice">
          <xsd:enumeration value="-------"/>
          <xsd:enumeration value="Arkitekt"/>
          <xsd:enumeration value="Forretningsansvarlig"/>
          <xsd:enumeration value="Styregruppe"/>
          <xsd:enumeration value="Systemejer"/>
          <xsd:enumeration value="Ingen"/>
        </xsd:restriction>
      </xsd:simpleType>
    </xsd:element>
    <xsd:element name="Form_x00e5_l" ma:index="7" nillable="true" ma:displayName="Formål" ma:internalName="Form_x00e5_l">
      <xsd:simpleType>
        <xsd:restriction base="dms:Note"/>
      </xsd:simpleType>
    </xsd:element>
    <xsd:element name="Kommentar" ma:index="8" nillable="true" ma:displayName="Kommentar" ma:internalName="Kommentar">
      <xsd:simpleType>
        <xsd:restriction base="dms:Note"/>
      </xsd:simpleType>
    </xsd:element>
    <xsd:element name="Projektfase" ma:index="9" nillable="true" ma:displayName="ProjektfaseO" ma:description="Vælg alle projektfaser som denne skabelon er relevant til" ma:internalName="Projektfa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de - Første Kontakt"/>
                    <xsd:enumeration value="Ide - Afklaring"/>
                    <xsd:enumeration value="As-Is Analyse"/>
                    <xsd:enumeration value="As-Is Analyse - Problem prioritering"/>
                    <xsd:enumeration value="To-Be design"/>
                    <xsd:enumeration value="To-Be design - Løsningsvision"/>
                    <xsd:enumeration value="Implementeringsstrategi - platform valg"/>
                    <xsd:enumeration value="Implementeringsstrategi - implementering og kravspec"/>
                    <xsd:enumeration value="Implementeringsstrategi - Sourcing"/>
                    <xsd:enumeration value="Konstruktion - anskaffelse - Indkøbsforberedelse"/>
                    <xsd:enumeration value="Konstruktion - anskaffelse - Leverandørvalg"/>
                    <xsd:enumeration value="Konstruktion - anskaffelse - validering og dokumentation"/>
                    <xsd:enumeration value="Konstruktion - gør-det-selv - Udviklingsspec"/>
                    <xsd:enumeration value="Konstruktion - gør-det-selv - udvikling og test"/>
                    <xsd:enumeration value="Konstruktion - gør-det-selv - dokumentation"/>
                    <xsd:enumeration value="Udrulning"/>
                    <xsd:enumeration value="Udrulning - luk"/>
                    <xsd:enumeration value="Gevinstrealisering"/>
                  </xsd:restriction>
                </xsd:simpleType>
              </xsd:element>
            </xsd:sequence>
          </xsd:extension>
        </xsd:complexContent>
      </xsd:complexType>
    </xsd:element>
    <xsd:element name="QMC_x0020_Kommentar" ma:index="16" nillable="true" ma:displayName="QMC Kommentar" ma:internalName="QMC_x0020_Kommentar">
      <xsd:simpleType>
        <xsd:restriction base="dms:Note"/>
      </xsd:simpleType>
    </xsd:element>
    <xsd:element name="ProjektfaseN" ma:index="17" nillable="true" ma:displayName="Projektfase" ma:list="{2e618cc6-4535-4707-bb84-e8b5050e2945}" ma:internalName="ProjektfaseN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04432-c5fb-4c9e-bdc5-67121e5d9d2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>
  <LongProp xmlns="" name="ProjektfaseN"><![CDATA[2;#Ide - Afklaring;#3;#As-Is Analyse;#4;#As-Is Analyse - Problem prioritering;#18;#Gevinstrealisering;#1;#Ide - Første Kontakt;#8;#Implementeringsstrategi - implementering;#7;#Implementeringsstrategi - platform valg;#9;#Implementeringsstrategi - Sourcing;#10;#Konstruktion - anskaffelse - Indkøbsforberedelse;#11;#Konstruktion - anskaffelse - Leverandørvalg;#12;#Konstruktion - anskaffelse - validering og dokumentation;#15;#Konstruktion - gør-det-selv - dokumentation;#14;#Konstruktion - gør-det-selv - udvikling og test;#13;#Konstruktion - gør-det-selv - Udviklingsspec;#5;#To-Be design;#6;#To-Be design - Løsningsvision;#16;#Udrulning;#17;#Udrulning - luk]]></LongProp>
</Long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acb16fb-13ef-44b7-a894-626ac8cc02e2" xsi:nil="true"/>
    <Inputgiver xmlns="0acb16fb-13ef-44b7-a894-626ac8cc02e2">
      <Value>Arkitekt</Value>
      <Value>Forretningsansvarlig</Value>
      <Value>Forretningsrepræsentanter</Value>
      <Value>Projektleder</Value>
      <Value>Systemejer</Value>
      <Value>Systemleder</Value>
    </Inputgiver>
    <Forfatter xmlns="0acb16fb-13ef-44b7-a894-626ac8cc02e2">Projektleder</Forfatter>
    <Status xmlns="0acb16fb-13ef-44b7-a894-626ac8cc02e2">Aktiv</Status>
    <Godkender xmlns="0acb16fb-13ef-44b7-a894-626ac8cc02e2">Styregruppe</Godkender>
    <Form_x00e5_l xmlns="0acb16fb-13ef-44b7-a894-626ac8cc02e2" xsi:nil="true"/>
    <Projektfase xmlns="0acb16fb-13ef-44b7-a894-626ac8cc02e2">
      <Value>Ide - Afklaring</Value>
    </Projektfase>
    <QMC_x0020_Kommentar xmlns="0acb16fb-13ef-44b7-a894-626ac8cc02e2">Skal revideres.
</QMC_x0020_Kommentar>
    <Krav xmlns="0acb16fb-13ef-44b7-a894-626ac8cc02e2">1. Krævet</Krav>
    <ProjektfaseN xmlns="0acb16fb-13ef-44b7-a894-626ac8cc02e2">
      <Value>2</Value>
      <Value>3</Value>
      <Value>4</Value>
      <Value>18</Value>
      <Value>1</Value>
      <Value>8</Value>
      <Value>7</Value>
      <Value>9</Value>
      <Value>10</Value>
      <Value>11</Value>
      <Value>12</Value>
      <Value>15</Value>
      <Value>14</Value>
      <Value>13</Value>
      <Value>5</Value>
      <Value>6</Value>
      <Value>16</Value>
      <Value>17</Value>
    </ProjektfaseN>
  </documentManagement>
</p:properties>
</file>

<file path=customXml/itemProps1.xml><?xml version="1.0" encoding="utf-8"?>
<ds:datastoreItem xmlns:ds="http://schemas.openxmlformats.org/officeDocument/2006/customXml" ds:itemID="{1E387E30-898A-4EAD-963C-318480DABD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0DD39-4F53-4B62-AF4B-4C50D11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b16fb-13ef-44b7-a894-626ac8cc02e2"/>
    <ds:schemaRef ds:uri="a2e04432-c5fb-4c9e-bdc5-67121e5d9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B7B62-5D7F-4E73-825B-6BE87F9BBE37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0363D7FC-28F7-4E95-BC6C-936E797A8A86}">
  <ds:schemaRefs>
    <ds:schemaRef ds:uri="http://schemas.microsoft.com/office/2006/metadata/properties"/>
    <ds:schemaRef ds:uri="http://schemas.microsoft.com/office/infopath/2007/PartnerControls"/>
    <ds:schemaRef ds:uri="0acb16fb-13ef-44b7-a894-626ac8cc02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Standardskabelon for PI.dot</Template>
  <TotalTime>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Manager>Steen Pedersen, Claus Nielsen</Manager>
  <Company>DTU, Administrationen, IT-service, Projektkontoret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Interessentanalyse - PMO skabelon</dc:subject>
  <dc:creator>Egon Loke</dc:creator>
  <cp:keywords/>
  <dc:description>V01 - første version</dc:description>
  <cp:lastModifiedBy>Magnus Kongstad</cp:lastModifiedBy>
  <cp:revision>4</cp:revision>
  <cp:lastPrinted>2003-08-26T13:44:00Z</cp:lastPrinted>
  <dcterms:created xsi:type="dcterms:W3CDTF">2023-05-01T09:37:00Z</dcterms:created>
  <dcterms:modified xsi:type="dcterms:W3CDTF">2023-05-01T09:39:00Z</dcterms:modified>
</cp:coreProperties>
</file>